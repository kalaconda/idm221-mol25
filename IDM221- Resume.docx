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47807" w:rsidP="00913946">
            <w:pPr>
              <w:pStyle w:val="Title"/>
            </w:pPr>
            <w:r w:rsidRPr="00F47807">
              <w:rPr>
                <w:color w:val="000000" w:themeColor="text1"/>
              </w:rPr>
              <w:t>Mikayla</w:t>
            </w:r>
            <w:r w:rsidR="00692703" w:rsidRPr="00F47807">
              <w:rPr>
                <w:color w:val="000000" w:themeColor="text1"/>
              </w:rPr>
              <w:t xml:space="preserve"> </w:t>
            </w:r>
            <w:r w:rsidRPr="00F47807">
              <w:rPr>
                <w:rStyle w:val="IntenseEmphasis"/>
                <w:color w:val="000000" w:themeColor="text1"/>
              </w:rPr>
              <w:t>L</w:t>
            </w:r>
            <w:r>
              <w:rPr>
                <w:rStyle w:val="IntenseEmphasis"/>
              </w:rPr>
              <w:t>isiy</w:t>
            </w:r>
          </w:p>
          <w:p w:rsidR="00692703" w:rsidRPr="00CF1A49" w:rsidRDefault="00692703" w:rsidP="00913946">
            <w:pPr>
              <w:pStyle w:val="ContactInfo"/>
              <w:contextualSpacing w:val="0"/>
            </w:pPr>
            <w:r w:rsidRPr="00CF1A49">
              <w:t xml:space="preserve"> </w:t>
            </w:r>
            <w:r w:rsidR="00F47807">
              <w:t>Phone: 215-801-1489</w:t>
            </w:r>
          </w:p>
          <w:p w:rsidR="00F47807" w:rsidRPr="00F47807" w:rsidRDefault="00F47807" w:rsidP="00F47807">
            <w:pPr>
              <w:pStyle w:val="ContactInfoEmphasis"/>
              <w:contextualSpacing w:val="0"/>
              <w:rPr>
                <w:color w:val="000000" w:themeColor="text1"/>
              </w:rPr>
            </w:pPr>
            <w:r w:rsidRPr="00F47807">
              <w:rPr>
                <w:color w:val="000000" w:themeColor="text1"/>
              </w:rPr>
              <w:t>mikaylalisiy@gmail.com</w:t>
            </w:r>
          </w:p>
          <w:p w:rsidR="00BD2CB7" w:rsidRDefault="00F47807" w:rsidP="00BD2CB7">
            <w:pPr>
              <w:pStyle w:val="ContactInfoEmphasis"/>
              <w:contextualSpacing w:val="0"/>
              <w:rPr>
                <w:b w:val="0"/>
                <w:color w:val="595959" w:themeColor="text1" w:themeTint="A6"/>
              </w:rPr>
            </w:pPr>
            <w:r w:rsidRPr="00F47807">
              <w:rPr>
                <w:color w:val="000000" w:themeColor="text1"/>
              </w:rPr>
              <w:t xml:space="preserve">Portfolio: </w:t>
            </w:r>
            <w:hyperlink r:id="rId10" w:history="1">
              <w:r w:rsidRPr="00F47807">
                <w:rPr>
                  <w:b w:val="0"/>
                  <w:color w:val="0000FF"/>
                  <w:u w:val="single"/>
                </w:rPr>
                <w:t>http://mikaylasartandmultimediaportfolio.com/</w:t>
              </w:r>
            </w:hyperlink>
          </w:p>
          <w:p w:rsidR="00BD2CB7" w:rsidRPr="00CF1A49" w:rsidRDefault="00BD2CB7" w:rsidP="00F47807">
            <w:pPr>
              <w:pStyle w:val="ContactInfoEmphasis"/>
              <w:contextualSpacing w:val="0"/>
            </w:pPr>
          </w:p>
        </w:tc>
      </w:tr>
      <w:tr w:rsidR="005579C9" w:rsidRPr="00CF1A49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5579C9" w:rsidRDefault="005579C9" w:rsidP="005579C9"/>
        </w:tc>
      </w:tr>
    </w:tbl>
    <w:p w:rsidR="00BD2CB7" w:rsidRPr="00BD2CB7" w:rsidRDefault="00BD2CB7" w:rsidP="005579C9">
      <w:pPr>
        <w:pStyle w:val="Header"/>
        <w:rPr>
          <w:color w:val="000000" w:themeColor="text1"/>
        </w:rPr>
      </w:pPr>
    </w:p>
    <w:p w:rsidR="00A4705D" w:rsidRDefault="00A4705D" w:rsidP="005579C9">
      <w:pPr>
        <w:pStyle w:val="Header"/>
        <w:rPr>
          <w:b/>
          <w:color w:val="000000" w:themeColor="text1"/>
        </w:rPr>
      </w:pPr>
      <w:bookmarkStart w:id="0" w:name="_GoBack"/>
      <w:bookmarkEnd w:id="0"/>
      <w:r>
        <w:rPr>
          <w:b/>
          <w:color w:val="000000" w:themeColor="text1"/>
        </w:rPr>
        <w:t>EDUCATION:</w:t>
      </w:r>
    </w:p>
    <w:p w:rsidR="00A4705D" w:rsidRDefault="00A4705D" w:rsidP="005579C9">
      <w:pPr>
        <w:pStyle w:val="Header"/>
        <w:rPr>
          <w:color w:val="000000" w:themeColor="text1"/>
        </w:rPr>
      </w:pPr>
      <w:r>
        <w:rPr>
          <w:color w:val="000000" w:themeColor="text1"/>
        </w:rPr>
        <w:br/>
      </w:r>
      <w:proofErr w:type="spellStart"/>
      <w:r>
        <w:rPr>
          <w:color w:val="000000" w:themeColor="text1"/>
        </w:rPr>
        <w:t>MaST</w:t>
      </w:r>
      <w:proofErr w:type="spellEnd"/>
      <w:r>
        <w:rPr>
          <w:color w:val="000000" w:themeColor="text1"/>
        </w:rPr>
        <w:t xml:space="preserve"> Community Charter School, Philadelphia, PA</w:t>
      </w:r>
    </w:p>
    <w:p w:rsidR="00A4705D" w:rsidRDefault="00A4705D" w:rsidP="005579C9">
      <w:pPr>
        <w:pStyle w:val="Header"/>
        <w:rPr>
          <w:color w:val="000000" w:themeColor="text1"/>
        </w:rPr>
      </w:pPr>
      <w:r>
        <w:rPr>
          <w:color w:val="000000" w:themeColor="text1"/>
        </w:rPr>
        <w:t>2004-2017</w:t>
      </w:r>
    </w:p>
    <w:p w:rsidR="00A4705D" w:rsidRDefault="00A4705D" w:rsidP="005579C9">
      <w:pPr>
        <w:pStyle w:val="Header"/>
        <w:rPr>
          <w:color w:val="000000" w:themeColor="text1"/>
        </w:rPr>
      </w:pPr>
      <w:proofErr w:type="spellStart"/>
      <w:r>
        <w:rPr>
          <w:color w:val="000000" w:themeColor="text1"/>
        </w:rPr>
        <w:t>Highschool</w:t>
      </w:r>
      <w:proofErr w:type="spellEnd"/>
      <w:r>
        <w:rPr>
          <w:color w:val="000000" w:themeColor="text1"/>
        </w:rPr>
        <w:t xml:space="preserve"> Diploma</w:t>
      </w:r>
    </w:p>
    <w:p w:rsidR="00A4705D" w:rsidRDefault="00A4705D" w:rsidP="005579C9">
      <w:pPr>
        <w:pStyle w:val="Header"/>
        <w:rPr>
          <w:color w:val="000000" w:themeColor="text1"/>
        </w:rPr>
      </w:pPr>
    </w:p>
    <w:p w:rsidR="00A4705D" w:rsidRDefault="00A4705D" w:rsidP="005579C9">
      <w:pPr>
        <w:pStyle w:val="Header"/>
        <w:rPr>
          <w:color w:val="000000" w:themeColor="text1"/>
        </w:rPr>
      </w:pPr>
      <w:r>
        <w:rPr>
          <w:color w:val="000000" w:themeColor="text1"/>
        </w:rPr>
        <w:t>Bucks County Community College, Bucks County, PA</w:t>
      </w:r>
    </w:p>
    <w:p w:rsidR="00A4705D" w:rsidRDefault="00A4705D" w:rsidP="005579C9">
      <w:pPr>
        <w:pStyle w:val="Header"/>
        <w:rPr>
          <w:color w:val="000000" w:themeColor="text1"/>
        </w:rPr>
      </w:pPr>
      <w:r>
        <w:rPr>
          <w:color w:val="000000" w:themeColor="text1"/>
        </w:rPr>
        <w:t>2017-2019</w:t>
      </w:r>
    </w:p>
    <w:p w:rsidR="00016348" w:rsidRDefault="00A4705D" w:rsidP="005579C9">
      <w:pPr>
        <w:pStyle w:val="Header"/>
        <w:rPr>
          <w:color w:val="000000" w:themeColor="text1"/>
        </w:rPr>
      </w:pPr>
      <w:r>
        <w:rPr>
          <w:color w:val="000000" w:themeColor="text1"/>
        </w:rPr>
        <w:t xml:space="preserve">Completed 2 years towards </w:t>
      </w:r>
      <w:r w:rsidR="00016348">
        <w:rPr>
          <w:color w:val="000000" w:themeColor="text1"/>
        </w:rPr>
        <w:t>Bachelor’s Degree</w:t>
      </w:r>
    </w:p>
    <w:p w:rsidR="00A4705D" w:rsidRDefault="00A4705D" w:rsidP="005579C9">
      <w:pPr>
        <w:pStyle w:val="Header"/>
        <w:rPr>
          <w:color w:val="000000" w:themeColor="text1"/>
        </w:rPr>
      </w:pPr>
      <w:r>
        <w:rPr>
          <w:color w:val="000000" w:themeColor="text1"/>
        </w:rPr>
        <w:br/>
        <w:t>Drexel University, Philadelphia, PA</w:t>
      </w:r>
    </w:p>
    <w:p w:rsidR="00A4705D" w:rsidRDefault="00016348" w:rsidP="005579C9">
      <w:pPr>
        <w:pStyle w:val="Header"/>
        <w:rPr>
          <w:color w:val="000000" w:themeColor="text1"/>
        </w:rPr>
      </w:pPr>
      <w:r>
        <w:rPr>
          <w:color w:val="000000" w:themeColor="text1"/>
        </w:rPr>
        <w:t xml:space="preserve">Continuing to pursue </w:t>
      </w:r>
      <w:r w:rsidR="00A4705D">
        <w:rPr>
          <w:color w:val="000000" w:themeColor="text1"/>
        </w:rPr>
        <w:t>Bachelor’s Degree</w:t>
      </w:r>
    </w:p>
    <w:p w:rsidR="00016348" w:rsidRDefault="00016348" w:rsidP="005579C9">
      <w:pPr>
        <w:pStyle w:val="Header"/>
        <w:rPr>
          <w:color w:val="000000" w:themeColor="text1"/>
        </w:rPr>
      </w:pPr>
    </w:p>
    <w:p w:rsidR="00A4705D" w:rsidRPr="00A4705D" w:rsidRDefault="00A4705D" w:rsidP="005579C9">
      <w:pPr>
        <w:pStyle w:val="Header"/>
        <w:rPr>
          <w:color w:val="000000" w:themeColor="text1"/>
        </w:rPr>
      </w:pPr>
    </w:p>
    <w:p w:rsidR="00BD2CB7" w:rsidRDefault="00BD2CB7" w:rsidP="005579C9">
      <w:pPr>
        <w:pStyle w:val="Header"/>
        <w:rPr>
          <w:b/>
          <w:color w:val="000000" w:themeColor="text1"/>
        </w:rPr>
      </w:pPr>
      <w:r w:rsidRPr="00BD2CB7">
        <w:rPr>
          <w:b/>
          <w:color w:val="000000" w:themeColor="text1"/>
        </w:rPr>
        <w:t>QUALIFICATIONS</w:t>
      </w:r>
      <w:r w:rsidR="00AA6578">
        <w:rPr>
          <w:b/>
          <w:color w:val="000000" w:themeColor="text1"/>
        </w:rPr>
        <w:t>/</w:t>
      </w:r>
      <w:proofErr w:type="gramStart"/>
      <w:r w:rsidR="00AA6578">
        <w:rPr>
          <w:b/>
          <w:color w:val="000000" w:themeColor="text1"/>
        </w:rPr>
        <w:t xml:space="preserve">SKILLS </w:t>
      </w:r>
      <w:r w:rsidRPr="00BD2CB7">
        <w:rPr>
          <w:b/>
          <w:color w:val="000000" w:themeColor="text1"/>
        </w:rPr>
        <w:t>:</w:t>
      </w:r>
      <w:proofErr w:type="gramEnd"/>
    </w:p>
    <w:p w:rsidR="00BD2CB7" w:rsidRDefault="00016348" w:rsidP="00BD2CB7">
      <w:pPr>
        <w:pStyle w:val="Header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Experience with Microsoft applications + adobe programs such as Photoshop, Illustrator, Animate CC, Dreamweaver, and Media Encoder. Additional experience with video editing using Sony Vegas Pro 11.</w:t>
      </w:r>
    </w:p>
    <w:p w:rsidR="00016348" w:rsidRDefault="00AA6578" w:rsidP="00BD2CB7">
      <w:pPr>
        <w:pStyle w:val="Header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2+ years’ worth of office experience </w:t>
      </w:r>
    </w:p>
    <w:p w:rsidR="00AA6578" w:rsidRPr="00BD2CB7" w:rsidRDefault="00AA6578" w:rsidP="00AA6578">
      <w:pPr>
        <w:pStyle w:val="Header"/>
        <w:ind w:left="720"/>
        <w:rPr>
          <w:color w:val="000000" w:themeColor="text1"/>
        </w:rPr>
      </w:pPr>
    </w:p>
    <w:p w:rsidR="00BD2CB7" w:rsidRDefault="00BD2CB7" w:rsidP="005579C9">
      <w:pPr>
        <w:pStyle w:val="Header"/>
        <w:rPr>
          <w:b/>
          <w:color w:val="000000" w:themeColor="text1"/>
        </w:rPr>
      </w:pPr>
    </w:p>
    <w:p w:rsidR="00B81BA6" w:rsidRPr="00B81BA6" w:rsidRDefault="00F47807" w:rsidP="005579C9">
      <w:pPr>
        <w:pStyle w:val="Header"/>
        <w:rPr>
          <w:b/>
          <w:color w:val="000000" w:themeColor="text1"/>
        </w:rPr>
      </w:pPr>
      <w:r w:rsidRPr="00A97E8C">
        <w:rPr>
          <w:b/>
          <w:color w:val="000000" w:themeColor="text1"/>
        </w:rPr>
        <w:t>WORK EXPERIENCE:</w:t>
      </w:r>
    </w:p>
    <w:p w:rsidR="00B81BA6" w:rsidRDefault="00B81BA6" w:rsidP="005579C9">
      <w:pPr>
        <w:pStyle w:val="Header"/>
        <w:rPr>
          <w:b/>
          <w:color w:val="000000" w:themeColor="text1"/>
        </w:rPr>
      </w:pPr>
    </w:p>
    <w:p w:rsidR="00F47807" w:rsidRDefault="00A97E8C" w:rsidP="005579C9">
      <w:pPr>
        <w:pStyle w:val="Header"/>
        <w:rPr>
          <w:color w:val="000000" w:themeColor="text1"/>
        </w:rPr>
      </w:pPr>
      <w:r w:rsidRPr="00A97E8C">
        <w:rPr>
          <w:b/>
          <w:color w:val="000000" w:themeColor="text1"/>
        </w:rPr>
        <w:t>Job Title:</w:t>
      </w:r>
      <w:r>
        <w:rPr>
          <w:color w:val="000000" w:themeColor="text1"/>
        </w:rPr>
        <w:t xml:space="preserve"> Administrative Assistant/Social Media Manager at </w:t>
      </w:r>
      <w:r w:rsidRPr="00A97E8C">
        <w:rPr>
          <w:b/>
          <w:i/>
          <w:color w:val="000000" w:themeColor="text1"/>
        </w:rPr>
        <w:t>Freedom at Home Homecare LLC</w:t>
      </w:r>
      <w:r>
        <w:rPr>
          <w:color w:val="000000" w:themeColor="text1"/>
        </w:rPr>
        <w:t>.</w:t>
      </w:r>
    </w:p>
    <w:p w:rsidR="00A97E8C" w:rsidRDefault="00A97E8C" w:rsidP="005579C9">
      <w:pPr>
        <w:pStyle w:val="Header"/>
        <w:rPr>
          <w:color w:val="000000" w:themeColor="text1"/>
        </w:rPr>
      </w:pPr>
      <w:r w:rsidRPr="00A97E8C">
        <w:rPr>
          <w:b/>
          <w:color w:val="000000" w:themeColor="text1"/>
        </w:rPr>
        <w:t>Start Date:</w:t>
      </w:r>
      <w:r>
        <w:rPr>
          <w:color w:val="000000" w:themeColor="text1"/>
        </w:rPr>
        <w:t xml:space="preserve"> June 2017</w:t>
      </w:r>
    </w:p>
    <w:p w:rsidR="00A97E8C" w:rsidRDefault="00A97E8C" w:rsidP="005579C9">
      <w:pPr>
        <w:pStyle w:val="Header"/>
        <w:rPr>
          <w:color w:val="000000" w:themeColor="text1"/>
        </w:rPr>
      </w:pPr>
      <w:r w:rsidRPr="00A97E8C">
        <w:rPr>
          <w:b/>
          <w:color w:val="000000" w:themeColor="text1"/>
        </w:rPr>
        <w:t>End Date:</w:t>
      </w:r>
      <w:r>
        <w:rPr>
          <w:color w:val="000000" w:themeColor="text1"/>
        </w:rPr>
        <w:t xml:space="preserve"> September 2019</w:t>
      </w:r>
    </w:p>
    <w:p w:rsidR="00A97E8C" w:rsidRDefault="00A97E8C" w:rsidP="005579C9">
      <w:pPr>
        <w:pStyle w:val="Header"/>
        <w:rPr>
          <w:color w:val="000000" w:themeColor="text1"/>
        </w:rPr>
      </w:pPr>
    </w:p>
    <w:p w:rsidR="00F47807" w:rsidRDefault="00A97E8C" w:rsidP="005579C9">
      <w:pPr>
        <w:pStyle w:val="Header"/>
        <w:rPr>
          <w:color w:val="000000" w:themeColor="text1"/>
        </w:rPr>
      </w:pPr>
      <w:r>
        <w:rPr>
          <w:b/>
          <w:color w:val="000000" w:themeColor="text1"/>
        </w:rPr>
        <w:t>Job Tasks</w:t>
      </w:r>
      <w:r w:rsidRPr="00A97E8C">
        <w:rPr>
          <w:b/>
          <w:color w:val="000000" w:themeColor="text1"/>
        </w:rPr>
        <w:t xml:space="preserve">: </w:t>
      </w:r>
      <w:r>
        <w:rPr>
          <w:color w:val="000000" w:themeColor="text1"/>
        </w:rPr>
        <w:t>As an A</w:t>
      </w:r>
      <w:r w:rsidRPr="00A97E8C">
        <w:rPr>
          <w:color w:val="000000" w:themeColor="text1"/>
        </w:rPr>
        <w:t>dministrative Assistant</w:t>
      </w:r>
      <w:r>
        <w:rPr>
          <w:color w:val="000000" w:themeColor="text1"/>
        </w:rPr>
        <w:t>,</w:t>
      </w:r>
      <w:r w:rsidR="00276C4F">
        <w:rPr>
          <w:color w:val="000000" w:themeColor="text1"/>
        </w:rPr>
        <w:t xml:space="preserve"> my everyday tasks consist of</w:t>
      </w:r>
      <w:r>
        <w:rPr>
          <w:color w:val="000000" w:themeColor="text1"/>
        </w:rPr>
        <w:t xml:space="preserve"> filing and organization for human resources </w:t>
      </w:r>
      <w:r w:rsidR="00276C4F">
        <w:rPr>
          <w:color w:val="000000" w:themeColor="text1"/>
        </w:rPr>
        <w:t>for both employees and patients, overseeing the agency’s clock-in/clock-out application to keep track of the employees’ attendance records, and verifying the patient’s eligibility for home and community-based services. I also managed the agency’s social media platforms on facebook, Instagram, and google.</w:t>
      </w:r>
    </w:p>
    <w:p w:rsidR="00276C4F" w:rsidRDefault="00276C4F" w:rsidP="005579C9">
      <w:pPr>
        <w:pStyle w:val="Header"/>
        <w:rPr>
          <w:color w:val="000000" w:themeColor="text1"/>
        </w:rPr>
      </w:pPr>
    </w:p>
    <w:p w:rsidR="00BD2CB7" w:rsidRDefault="00BD2CB7" w:rsidP="005579C9">
      <w:pPr>
        <w:pStyle w:val="Header"/>
        <w:rPr>
          <w:color w:val="000000" w:themeColor="text1"/>
        </w:rPr>
      </w:pPr>
    </w:p>
    <w:p w:rsidR="00276C4F" w:rsidRPr="00276C4F" w:rsidRDefault="00276C4F" w:rsidP="005579C9">
      <w:pPr>
        <w:pStyle w:val="Header"/>
        <w:rPr>
          <w:b/>
          <w:color w:val="000000" w:themeColor="text1"/>
        </w:rPr>
      </w:pPr>
    </w:p>
    <w:p w:rsidR="00B51D1B" w:rsidRPr="006E1507" w:rsidRDefault="00B51D1B" w:rsidP="005579C9"/>
    <w:sectPr w:rsidR="00B51D1B" w:rsidRPr="006E1507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53F" w:rsidRDefault="005C553F" w:rsidP="0068194B">
      <w:r>
        <w:separator/>
      </w:r>
    </w:p>
    <w:p w:rsidR="005C553F" w:rsidRDefault="005C553F"/>
    <w:p w:rsidR="005C553F" w:rsidRDefault="005C553F"/>
  </w:endnote>
  <w:endnote w:type="continuationSeparator" w:id="0">
    <w:p w:rsidR="005C553F" w:rsidRDefault="005C553F" w:rsidP="0068194B">
      <w:r>
        <w:continuationSeparator/>
      </w:r>
    </w:p>
    <w:p w:rsidR="005C553F" w:rsidRDefault="005C553F"/>
    <w:p w:rsidR="005C553F" w:rsidRDefault="005C55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780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53F" w:rsidRDefault="005C553F" w:rsidP="0068194B">
      <w:r>
        <w:separator/>
      </w:r>
    </w:p>
    <w:p w:rsidR="005C553F" w:rsidRDefault="005C553F"/>
    <w:p w:rsidR="005C553F" w:rsidRDefault="005C553F"/>
  </w:footnote>
  <w:footnote w:type="continuationSeparator" w:id="0">
    <w:p w:rsidR="005C553F" w:rsidRDefault="005C553F" w:rsidP="0068194B">
      <w:r>
        <w:continuationSeparator/>
      </w:r>
    </w:p>
    <w:p w:rsidR="005C553F" w:rsidRDefault="005C553F"/>
    <w:p w:rsidR="005C553F" w:rsidRDefault="005C55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2245C9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3777B33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9n7g8ScCAACTBAAADgAAAAAAAAAAAAAAAAAuAgAAZHJzL2Uyb0RvYy54bWxQSwEC&#10;LQAUAAYACAAAACEAdglD2tQAAAADAQAADwAAAAAAAAAAAAAAAACBBAAAZHJzL2Rvd25yZXYueG1s&#10;UEsFBgAAAAAEAAQA8wAAAII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4D8315E"/>
    <w:multiLevelType w:val="hybridMultilevel"/>
    <w:tmpl w:val="4632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07"/>
    <w:rsid w:val="000001EF"/>
    <w:rsid w:val="00007322"/>
    <w:rsid w:val="00007728"/>
    <w:rsid w:val="0001634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76C4F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53F"/>
    <w:rsid w:val="005C5932"/>
    <w:rsid w:val="005D3CA7"/>
    <w:rsid w:val="005D4CC1"/>
    <w:rsid w:val="005E0986"/>
    <w:rsid w:val="005F4B91"/>
    <w:rsid w:val="005F55D2"/>
    <w:rsid w:val="0062312F"/>
    <w:rsid w:val="00625F2C"/>
    <w:rsid w:val="006411FB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4705D"/>
    <w:rsid w:val="00A51DC5"/>
    <w:rsid w:val="00A53DE1"/>
    <w:rsid w:val="00A615E1"/>
    <w:rsid w:val="00A755E8"/>
    <w:rsid w:val="00A93A5D"/>
    <w:rsid w:val="00A97E8C"/>
    <w:rsid w:val="00AA6578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74D79"/>
    <w:rsid w:val="00B81760"/>
    <w:rsid w:val="00B81BA6"/>
    <w:rsid w:val="00B8494C"/>
    <w:rsid w:val="00BA1546"/>
    <w:rsid w:val="00BB4E51"/>
    <w:rsid w:val="00BB7E51"/>
    <w:rsid w:val="00BD2CB7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47807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640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mikaylasartandmultimediaportfolio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i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EEA"/>
    <w:rsid w:val="0018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EC16D848DD4A7C96500010CFDBA72B">
    <w:name w:val="0DEC16D848DD4A7C96500010CFDBA72B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1B89F58EB534387AB24A589909CA7B8">
    <w:name w:val="D1B89F58EB534387AB24A589909CA7B8"/>
  </w:style>
  <w:style w:type="paragraph" w:customStyle="1" w:styleId="3616FB824374464F85744C38D98B0124">
    <w:name w:val="3616FB824374464F85744C38D98B0124"/>
  </w:style>
  <w:style w:type="paragraph" w:customStyle="1" w:styleId="A6648D4ACA2849E0AAA4BED6694610B9">
    <w:name w:val="A6648D4ACA2849E0AAA4BED6694610B9"/>
  </w:style>
  <w:style w:type="paragraph" w:customStyle="1" w:styleId="407C5A3AAB26458096193D18F30BEC08">
    <w:name w:val="407C5A3AAB26458096193D18F30BEC08"/>
  </w:style>
  <w:style w:type="paragraph" w:customStyle="1" w:styleId="AD3953E4EB504AA384C08D8CDE866D02">
    <w:name w:val="AD3953E4EB504AA384C08D8CDE866D02"/>
  </w:style>
  <w:style w:type="paragraph" w:customStyle="1" w:styleId="4757228786294971B9EB068E3AFB92F3">
    <w:name w:val="4757228786294971B9EB068E3AFB92F3"/>
  </w:style>
  <w:style w:type="paragraph" w:customStyle="1" w:styleId="0C3D3936A2B34910B309CCFAE7E52DDF">
    <w:name w:val="0C3D3936A2B34910B309CCFAE7E52DDF"/>
  </w:style>
  <w:style w:type="paragraph" w:customStyle="1" w:styleId="5E79CDAA10234F608A40ADA950CD9DC3">
    <w:name w:val="5E79CDAA10234F608A40ADA950CD9DC3"/>
  </w:style>
  <w:style w:type="paragraph" w:customStyle="1" w:styleId="9DCE08AC58E24069931F73602FB44941">
    <w:name w:val="9DCE08AC58E24069931F73602FB44941"/>
  </w:style>
  <w:style w:type="paragraph" w:customStyle="1" w:styleId="D0BDD12352384568A9C9833B452933AE">
    <w:name w:val="D0BDD12352384568A9C9833B452933AE"/>
  </w:style>
  <w:style w:type="paragraph" w:customStyle="1" w:styleId="D17B6131E1EF45C8857D30905F3D47BA">
    <w:name w:val="D17B6131E1EF45C8857D30905F3D47BA"/>
  </w:style>
  <w:style w:type="paragraph" w:customStyle="1" w:styleId="9265F756DCD147D3BDF40AB2D7CC401E">
    <w:name w:val="9265F756DCD147D3BDF40AB2D7CC401E"/>
  </w:style>
  <w:style w:type="paragraph" w:customStyle="1" w:styleId="61E0C2DDF4ED420BB50BA686914E0ADB">
    <w:name w:val="61E0C2DDF4ED420BB50BA686914E0ADB"/>
  </w:style>
  <w:style w:type="paragraph" w:customStyle="1" w:styleId="C44FCDF65E4547C89331CCA3E464C802">
    <w:name w:val="C44FCDF65E4547C89331CCA3E464C802"/>
  </w:style>
  <w:style w:type="paragraph" w:customStyle="1" w:styleId="9574CF2EF6DF4A8D9AFB6D87C2F226CD">
    <w:name w:val="9574CF2EF6DF4A8D9AFB6D87C2F226CD"/>
  </w:style>
  <w:style w:type="paragraph" w:customStyle="1" w:styleId="EC42EE302B18418F96861578EDE7C5F7">
    <w:name w:val="EC42EE302B18418F96861578EDE7C5F7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  <w:style w:type="paragraph" w:customStyle="1" w:styleId="44D395992ECB4DEF9F98FA5FBFA1A8A2">
    <w:name w:val="44D395992ECB4DEF9F98FA5FBFA1A8A2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9CB3CD740BDC4DDCA3F260F5374AC7EE">
    <w:name w:val="9CB3CD740BDC4DDCA3F260F5374AC7EE"/>
  </w:style>
  <w:style w:type="paragraph" w:customStyle="1" w:styleId="43D50B685CCF44EFA41E642557867FCE">
    <w:name w:val="43D50B685CCF44EFA41E642557867FCE"/>
  </w:style>
  <w:style w:type="paragraph" w:customStyle="1" w:styleId="1F5266BDB32F4304AA85B1846264EDD9">
    <w:name w:val="1F5266BDB32F4304AA85B1846264ED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letter.dotx</Template>
  <TotalTime>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2019-10-12T18:59:00Z</dcterms:created>
  <dcterms:modified xsi:type="dcterms:W3CDTF">2019-10-12T19:51:00Z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